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222879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</w:tr>
      <w:tr w:rsidR="00222879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6"/>
              </w:rPr>
            </w:pPr>
          </w:p>
        </w:tc>
      </w:tr>
      <w:tr w:rsidR="00222879">
        <w:trPr>
          <w:trHeight w:hRule="exact" w:val="115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222879" w:rsidRDefault="00222879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22879" w:rsidRDefault="00222879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22879" w:rsidRDefault="00222879">
            <w:pPr>
              <w:pStyle w:val="NoSpacing"/>
              <w:rPr>
                <w:sz w:val="10"/>
                <w:szCs w:val="8"/>
              </w:rPr>
            </w:pPr>
          </w:p>
        </w:tc>
      </w:tr>
      <w:tr w:rsidR="00222879">
        <w:trPr>
          <w:trHeight w:hRule="exact" w:val="86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9"/>
                <w:szCs w:val="9"/>
              </w:rPr>
            </w:pPr>
          </w:p>
        </w:tc>
      </w:tr>
      <w:tr w:rsidR="00222879">
        <w:trPr>
          <w:trHeight w:hRule="exact" w:val="20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22879" w:rsidRDefault="0022287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22879" w:rsidRDefault="0022287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22879" w:rsidRDefault="00222879">
            <w:pPr>
              <w:pStyle w:val="NoSpacing"/>
              <w:rPr>
                <w:sz w:val="2"/>
                <w:szCs w:val="2"/>
              </w:rPr>
            </w:pPr>
          </w:p>
        </w:tc>
      </w:tr>
      <w:tr w:rsidR="00222879">
        <w:trPr>
          <w:trHeight w:hRule="exact" w:val="50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4"/>
                <w:szCs w:val="8"/>
              </w:rPr>
            </w:pPr>
          </w:p>
        </w:tc>
      </w:tr>
      <w:tr w:rsidR="00222879">
        <w:trPr>
          <w:trHeight w:hRule="exact" w:val="29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  <w:tr w:rsidR="00222879">
        <w:trPr>
          <w:trHeight w:hRule="exact" w:val="43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  <w:tr w:rsidR="00222879">
        <w:trPr>
          <w:trHeight w:hRule="exact" w:val="45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  <w:tr w:rsidR="00222879">
        <w:trPr>
          <w:trHeight w:hRule="exact" w:val="45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  <w:tr w:rsidR="00222879">
        <w:trPr>
          <w:trHeight w:hRule="exact" w:val="29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  <w:tr w:rsidR="00222879">
        <w:trPr>
          <w:trHeight w:hRule="exact" w:val="45"/>
        </w:trPr>
        <w:tc>
          <w:tcPr>
            <w:tcW w:w="3221" w:type="pct"/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22879" w:rsidRDefault="00222879">
            <w:pPr>
              <w:pStyle w:val="NoSpacing"/>
              <w:rPr>
                <w:sz w:val="8"/>
                <w:szCs w:val="8"/>
              </w:rPr>
            </w:pPr>
          </w:p>
        </w:tc>
      </w:tr>
    </w:tbl>
    <w:p w:rsidR="00222879" w:rsidRDefault="00222879"/>
    <w:sdt>
      <w:sdtPr>
        <w:alias w:val="Resume Name"/>
        <w:tag w:val="Resume Name"/>
        <w:id w:val="-1951695201"/>
        <w:placeholder>
          <w:docPart w:val="487509CF0FAC41B1B67BA2F1EF99DA85"/>
        </w:placeholder>
        <w:docPartList>
          <w:docPartGallery w:val="Quick Parts"/>
          <w:docPartCategory w:val=" Resume Name"/>
        </w:docPartList>
      </w:sdtPr>
      <w:sdtEndPr/>
      <w:sdtContent>
        <w:p w:rsidR="00222879" w:rsidRDefault="00222879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222879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58FAB2F063F3459A85849CF8155DE1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22879" w:rsidRPr="00FD18FF" w:rsidRDefault="00FD18FF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Troy</w:t>
                    </w:r>
                  </w:p>
                </w:sdtContent>
              </w:sdt>
              <w:p w:rsidR="00FD18FF" w:rsidRDefault="00FD18FF">
                <w:pPr>
                  <w:spacing w:after="0" w:line="240" w:lineRule="auto"/>
                  <w:rPr>
                    <w:color w:val="424456" w:themeColor="text2"/>
                  </w:rPr>
                </w:pPr>
              </w:p>
              <w:p w:rsidR="00222879" w:rsidRDefault="00FD18FF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+61 0435555555</w:t>
                </w:r>
              </w:p>
              <w:p w:rsidR="00222879" w:rsidRDefault="00FD18FF">
                <w:pPr>
                  <w:spacing w:after="0" w:line="240" w:lineRule="auto"/>
                </w:pPr>
                <w:r w:rsidRPr="00FD18FF">
                  <w:rPr>
                    <w:color w:val="424456" w:themeColor="text2"/>
                  </w:rPr>
                  <w:t>https://github.com/sifzerda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222879" w:rsidRDefault="0022287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222879" w:rsidRDefault="008940F1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17"/>
        <w:gridCol w:w="8079"/>
      </w:tblGrid>
      <w:tr w:rsidR="00222879">
        <w:trPr>
          <w:jc w:val="center"/>
        </w:trPr>
        <w:tc>
          <w:tcPr>
            <w:tcW w:w="2266" w:type="dxa"/>
            <w:shd w:val="clear" w:color="auto" w:fill="auto"/>
          </w:tcPr>
          <w:p w:rsidR="00222879" w:rsidRDefault="00222879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222879" w:rsidRDefault="00222879">
            <w:pPr>
              <w:spacing w:after="0" w:line="240" w:lineRule="auto"/>
              <w:rPr>
                <w:color w:val="424456" w:themeColor="text2"/>
              </w:rPr>
            </w:pPr>
          </w:p>
          <w:p w:rsidR="00222879" w:rsidRDefault="00222879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222879">
        <w:trPr>
          <w:jc w:val="center"/>
        </w:trPr>
        <w:tc>
          <w:tcPr>
            <w:tcW w:w="2266" w:type="dxa"/>
            <w:shd w:val="clear" w:color="auto" w:fill="auto"/>
          </w:tcPr>
          <w:p w:rsidR="00222879" w:rsidRDefault="00FD18FF">
            <w:pPr>
              <w:pStyle w:val="Section"/>
              <w:framePr w:hSpace="0" w:wrap="auto" w:hAnchor="text" w:xAlign="left" w:yAlign="inline"/>
            </w:pPr>
            <w:r>
              <w:t>Front End</w:t>
            </w:r>
          </w:p>
        </w:tc>
        <w:tc>
          <w:tcPr>
            <w:tcW w:w="8296" w:type="dxa"/>
            <w:shd w:val="clear" w:color="auto" w:fill="auto"/>
          </w:tcPr>
          <w:p w:rsidR="00222879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HTML</w:t>
            </w:r>
          </w:p>
          <w:p w:rsid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CSS</w:t>
            </w:r>
          </w:p>
          <w:p w:rsid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proofErr w:type="spellStart"/>
            <w:r>
              <w:rPr>
                <w:b/>
                <w:bCs/>
                <w:color w:val="213F43" w:themeColor="accent2" w:themeShade="80"/>
              </w:rPr>
              <w:t>Javascript</w:t>
            </w:r>
            <w:proofErr w:type="spellEnd"/>
          </w:p>
          <w:p w:rsid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proofErr w:type="spellStart"/>
            <w:r>
              <w:rPr>
                <w:b/>
                <w:bCs/>
                <w:color w:val="213F43" w:themeColor="accent2" w:themeShade="80"/>
              </w:rPr>
              <w:t>jQuery</w:t>
            </w:r>
            <w:proofErr w:type="spellEnd"/>
          </w:p>
          <w:p w:rsid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Responsive Design</w:t>
            </w:r>
          </w:p>
          <w:p w:rsidR="00FD18FF" w:rsidRP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Handlebars</w:t>
            </w:r>
          </w:p>
          <w:p w:rsid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 xml:space="preserve">React, </w:t>
            </w:r>
            <w:proofErr w:type="spellStart"/>
            <w:r>
              <w:rPr>
                <w:b/>
                <w:bCs/>
                <w:color w:val="213F43" w:themeColor="accent2" w:themeShade="80"/>
              </w:rPr>
              <w:t>Vite</w:t>
            </w:r>
            <w:proofErr w:type="spellEnd"/>
          </w:p>
          <w:p w:rsidR="00FD18FF" w:rsidRPr="00FD18FF" w:rsidRDefault="00FD18FF" w:rsidP="00FD18F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Bootstrap</w:t>
            </w:r>
          </w:p>
        </w:tc>
      </w:tr>
      <w:tr w:rsidR="00222879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222879" w:rsidRDefault="00222879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222879" w:rsidRDefault="00222879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222879">
        <w:trPr>
          <w:jc w:val="center"/>
        </w:trPr>
        <w:tc>
          <w:tcPr>
            <w:tcW w:w="2266" w:type="dxa"/>
            <w:shd w:val="clear" w:color="auto" w:fill="auto"/>
          </w:tcPr>
          <w:p w:rsidR="00222879" w:rsidRDefault="00FD18FF">
            <w:pPr>
              <w:pStyle w:val="Section"/>
              <w:framePr w:hSpace="0" w:wrap="auto" w:hAnchor="text" w:xAlign="left" w:yAlign="inline"/>
            </w:pPr>
            <w:r>
              <w:t>Back End</w:t>
            </w:r>
          </w:p>
        </w:tc>
        <w:tc>
          <w:tcPr>
            <w:tcW w:w="8296" w:type="dxa"/>
            <w:shd w:val="clear" w:color="auto" w:fill="auto"/>
          </w:tcPr>
          <w:p w:rsidR="00222879" w:rsidRP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r w:rsidRPr="00FD18FF">
              <w:rPr>
                <w:b/>
                <w:color w:val="213F43" w:themeColor="accent2" w:themeShade="80"/>
              </w:rPr>
              <w:t>APIs</w:t>
            </w:r>
          </w:p>
          <w:p w:rsidR="00FD18FF" w:rsidRP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r w:rsidRPr="00FD18FF">
              <w:rPr>
                <w:b/>
                <w:color w:val="213F43" w:themeColor="accent2" w:themeShade="80"/>
              </w:rPr>
              <w:t>Node</w:t>
            </w:r>
          </w:p>
          <w:p w:rsid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r w:rsidRPr="00FD18FF">
              <w:rPr>
                <w:b/>
                <w:color w:val="213F43" w:themeColor="accent2" w:themeShade="80"/>
              </w:rPr>
              <w:t>Express</w:t>
            </w:r>
          </w:p>
          <w:p w:rsidR="00FD18FF" w:rsidRP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r w:rsidRPr="00FD18FF">
              <w:rPr>
                <w:b/>
                <w:color w:val="213F43" w:themeColor="accent2" w:themeShade="80"/>
              </w:rPr>
              <w:t xml:space="preserve">MySQL, </w:t>
            </w:r>
            <w:proofErr w:type="spellStart"/>
            <w:r w:rsidRPr="00FD18FF">
              <w:rPr>
                <w:b/>
                <w:color w:val="213F43" w:themeColor="accent2" w:themeShade="80"/>
              </w:rPr>
              <w:t>Sequelize</w:t>
            </w:r>
            <w:proofErr w:type="spellEnd"/>
          </w:p>
          <w:p w:rsidR="00FD18FF" w:rsidRP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proofErr w:type="spellStart"/>
            <w:r w:rsidRPr="00FD18FF">
              <w:rPr>
                <w:b/>
                <w:color w:val="213F43" w:themeColor="accent2" w:themeShade="80"/>
              </w:rPr>
              <w:t>MongoDB</w:t>
            </w:r>
            <w:proofErr w:type="spellEnd"/>
            <w:r w:rsidRPr="00FD18FF">
              <w:rPr>
                <w:b/>
                <w:color w:val="213F43" w:themeColor="accent2" w:themeShade="80"/>
              </w:rPr>
              <w:t>, Mongoose</w:t>
            </w:r>
            <w:bookmarkStart w:id="0" w:name="_GoBack"/>
            <w:bookmarkEnd w:id="0"/>
          </w:p>
          <w:p w:rsid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r w:rsidRPr="00FD18FF">
              <w:rPr>
                <w:b/>
                <w:color w:val="213F43" w:themeColor="accent2" w:themeShade="80"/>
              </w:rPr>
              <w:t>REST</w:t>
            </w:r>
          </w:p>
          <w:p w:rsidR="00FD18FF" w:rsidRPr="00FD18FF" w:rsidRDefault="00FD18FF" w:rsidP="00FD18FF">
            <w:pPr>
              <w:pStyle w:val="ListBullet"/>
              <w:rPr>
                <w:b/>
                <w:color w:val="213F43" w:themeColor="accent2" w:themeShade="80"/>
              </w:rPr>
            </w:pPr>
            <w:proofErr w:type="spellStart"/>
            <w:r>
              <w:rPr>
                <w:b/>
                <w:color w:val="213F43" w:themeColor="accent2" w:themeShade="80"/>
              </w:rPr>
              <w:t>Webpack</w:t>
            </w:r>
            <w:proofErr w:type="spellEnd"/>
          </w:p>
          <w:p w:rsidR="00FD18FF" w:rsidRDefault="00FD18FF" w:rsidP="00FD18FF">
            <w:pPr>
              <w:pStyle w:val="ListBullet"/>
              <w:rPr>
                <w:color w:val="213F43" w:themeColor="accent2" w:themeShade="80"/>
              </w:rPr>
            </w:pPr>
            <w:proofErr w:type="spellStart"/>
            <w:r w:rsidRPr="00FD18FF">
              <w:rPr>
                <w:b/>
                <w:color w:val="213F43" w:themeColor="accent2" w:themeShade="80"/>
              </w:rPr>
              <w:t>GraphQL</w:t>
            </w:r>
            <w:proofErr w:type="spellEnd"/>
            <w:r>
              <w:rPr>
                <w:color w:val="213F43" w:themeColor="accent2" w:themeShade="80"/>
              </w:rPr>
              <w:t xml:space="preserve">, </w:t>
            </w:r>
            <w:r w:rsidRPr="00FD18FF">
              <w:rPr>
                <w:b/>
                <w:color w:val="213F43" w:themeColor="accent2" w:themeShade="80"/>
              </w:rPr>
              <w:t>Apollo Server</w:t>
            </w:r>
          </w:p>
        </w:tc>
      </w:tr>
      <w:tr w:rsidR="00222879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222879" w:rsidRDefault="00222879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222879" w:rsidRDefault="00222879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222879">
        <w:trPr>
          <w:jc w:val="center"/>
        </w:trPr>
        <w:tc>
          <w:tcPr>
            <w:tcW w:w="2266" w:type="dxa"/>
            <w:shd w:val="clear" w:color="auto" w:fill="auto"/>
          </w:tcPr>
          <w:p w:rsidR="00222879" w:rsidRDefault="00222879">
            <w:pPr>
              <w:pStyle w:val="Section"/>
              <w:framePr w:hSpace="0" w:wrap="auto" w:hAnchor="text" w:xAlign="left" w:yAlign="inline"/>
            </w:pPr>
          </w:p>
          <w:p w:rsidR="00222879" w:rsidRDefault="00222879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222879" w:rsidRDefault="00222879">
            <w:pPr>
              <w:pStyle w:val="Subsection"/>
              <w:framePr w:hSpace="0" w:wrap="auto" w:hAnchor="text" w:xAlign="left" w:yAlign="inline"/>
              <w:rPr>
                <w:color w:val="438086" w:themeColor="accent2"/>
              </w:rPr>
            </w:pPr>
          </w:p>
          <w:p w:rsidR="00222879" w:rsidRDefault="00222879">
            <w:pPr>
              <w:spacing w:after="0" w:line="240" w:lineRule="auto"/>
              <w:rPr>
                <w:color w:val="424456" w:themeColor="text2"/>
              </w:rPr>
            </w:pPr>
          </w:p>
          <w:p w:rsidR="00222879" w:rsidRDefault="00222879" w:rsidP="00FD18FF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</w:tc>
      </w:tr>
    </w:tbl>
    <w:p w:rsidR="00222879" w:rsidRDefault="00222879">
      <w:pPr>
        <w:rPr>
          <w:rStyle w:val="SubtleReference"/>
          <w:i w:val="0"/>
          <w:iCs/>
        </w:rPr>
      </w:pPr>
    </w:p>
    <w:sectPr w:rsidR="00222879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F1" w:rsidRDefault="008940F1">
      <w:pPr>
        <w:spacing w:after="0" w:line="240" w:lineRule="auto"/>
      </w:pPr>
      <w:r>
        <w:separator/>
      </w:r>
    </w:p>
  </w:endnote>
  <w:endnote w:type="continuationSeparator" w:id="0">
    <w:p w:rsidR="008940F1" w:rsidRDefault="0089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F1" w:rsidRDefault="008940F1">
      <w:pPr>
        <w:spacing w:after="0" w:line="240" w:lineRule="auto"/>
      </w:pPr>
      <w:r>
        <w:separator/>
      </w:r>
    </w:p>
  </w:footnote>
  <w:footnote w:type="continuationSeparator" w:id="0">
    <w:p w:rsidR="008940F1" w:rsidRDefault="00894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FF"/>
    <w:rsid w:val="00222879"/>
    <w:rsid w:val="008940F1"/>
    <w:rsid w:val="00FD18F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7509CF0FAC41B1B67BA2F1EF99D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A0E65-638D-4D65-9738-4CDA18D8A2E6}"/>
      </w:docPartPr>
      <w:docPartBody>
        <w:p w:rsidR="00000000" w:rsidRDefault="004E154D">
          <w:pPr>
            <w:pStyle w:val="487509CF0FAC41B1B67BA2F1EF99DA8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8FAB2F063F3459A85849CF8155D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DB4B-953B-47C7-B037-2FFF41778E21}"/>
      </w:docPartPr>
      <w:docPartBody>
        <w:p w:rsidR="00000000" w:rsidRDefault="004E154D">
          <w:pPr>
            <w:pStyle w:val="58FAB2F063F3459A85849CF8155DE1D9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7B"/>
    <w:rsid w:val="002B1D7B"/>
    <w:rsid w:val="004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7509CF0FAC41B1B67BA2F1EF99DA85">
    <w:name w:val="487509CF0FAC41B1B67BA2F1EF99DA85"/>
  </w:style>
  <w:style w:type="paragraph" w:customStyle="1" w:styleId="58FAB2F063F3459A85849CF8155DE1D9">
    <w:name w:val="58FAB2F063F3459A85849CF8155DE1D9"/>
  </w:style>
  <w:style w:type="paragraph" w:customStyle="1" w:styleId="56B82012CB654F8C92A2798988EEB720">
    <w:name w:val="56B82012CB654F8C92A2798988EEB720"/>
  </w:style>
  <w:style w:type="paragraph" w:customStyle="1" w:styleId="12D79F3C0C484095A7AC66116ED2FE8C">
    <w:name w:val="12D79F3C0C484095A7AC66116ED2FE8C"/>
  </w:style>
  <w:style w:type="paragraph" w:customStyle="1" w:styleId="C6DEFB58286E40749F3BBF187FB29E1B">
    <w:name w:val="C6DEFB58286E40749F3BBF187FB29E1B"/>
  </w:style>
  <w:style w:type="paragraph" w:customStyle="1" w:styleId="1A909022E32E453C8F9AD9C9FC1F429C">
    <w:name w:val="1A909022E32E453C8F9AD9C9FC1F429C"/>
  </w:style>
  <w:style w:type="paragraph" w:customStyle="1" w:styleId="D2D22293E5244C27B88C39ECFAF9253C">
    <w:name w:val="D2D22293E5244C27B88C39ECFAF9253C"/>
  </w:style>
  <w:style w:type="paragraph" w:customStyle="1" w:styleId="408040EC175D447C83260FDECE70DE93">
    <w:name w:val="408040EC175D447C83260FDECE70DE93"/>
  </w:style>
  <w:style w:type="paragraph" w:customStyle="1" w:styleId="870C788F1FC64687BD5224E118882C10">
    <w:name w:val="870C788F1FC64687BD5224E118882C10"/>
  </w:style>
  <w:style w:type="paragraph" w:customStyle="1" w:styleId="805D9B58D58F4BC993438E27ECCC4CED">
    <w:name w:val="805D9B58D58F4BC993438E27ECCC4CED"/>
  </w:style>
  <w:style w:type="paragraph" w:customStyle="1" w:styleId="04B1B1CD7B774D24B8F9FCA80F0AB086">
    <w:name w:val="04B1B1CD7B774D24B8F9FCA80F0AB086"/>
  </w:style>
  <w:style w:type="paragraph" w:customStyle="1" w:styleId="8272A21C8B68495BAE3B5E59DD1DCF2F">
    <w:name w:val="8272A21C8B68495BAE3B5E59DD1DCF2F"/>
  </w:style>
  <w:style w:type="paragraph" w:customStyle="1" w:styleId="E62EB62E39E44214888C76CF9741D069">
    <w:name w:val="E62EB62E39E44214888C76CF9741D069"/>
  </w:style>
  <w:style w:type="paragraph" w:customStyle="1" w:styleId="3619B97ECDDA45C49A0CAD80AA6C335E">
    <w:name w:val="3619B97ECDDA45C49A0CAD80AA6C335E"/>
  </w:style>
  <w:style w:type="paragraph" w:customStyle="1" w:styleId="FB7A9EC7D5784393B4C3EAAB345D2D97">
    <w:name w:val="FB7A9EC7D5784393B4C3EAAB345D2D97"/>
  </w:style>
  <w:style w:type="paragraph" w:customStyle="1" w:styleId="C471B003E37B453CB826A5F30BC57898">
    <w:name w:val="C471B003E37B453CB826A5F30BC57898"/>
    <w:rsid w:val="002B1D7B"/>
  </w:style>
  <w:style w:type="paragraph" w:customStyle="1" w:styleId="083E55D30D2949239293C97343516236">
    <w:name w:val="083E55D30D2949239293C97343516236"/>
    <w:rsid w:val="002B1D7B"/>
  </w:style>
  <w:style w:type="paragraph" w:customStyle="1" w:styleId="A44B2C27EC3E4B0C97A81E237BF707E5">
    <w:name w:val="A44B2C27EC3E4B0C97A81E237BF707E5"/>
    <w:rsid w:val="002B1D7B"/>
  </w:style>
  <w:style w:type="paragraph" w:customStyle="1" w:styleId="94F8356BE607476484C4328DF0851A78">
    <w:name w:val="94F8356BE607476484C4328DF0851A78"/>
    <w:rsid w:val="002B1D7B"/>
  </w:style>
  <w:style w:type="paragraph" w:customStyle="1" w:styleId="F698EAA85BC64872A886C572EEAA5113">
    <w:name w:val="F698EAA85BC64872A886C572EEAA5113"/>
    <w:rsid w:val="002B1D7B"/>
  </w:style>
  <w:style w:type="paragraph" w:customStyle="1" w:styleId="2B1EEFFE966C4737A9CF139BC5C9F71C">
    <w:name w:val="2B1EEFFE966C4737A9CF139BC5C9F71C"/>
    <w:rsid w:val="002B1D7B"/>
  </w:style>
  <w:style w:type="paragraph" w:customStyle="1" w:styleId="E2A9BE82CA8C49B6A4B7EA47AAA7AF07">
    <w:name w:val="E2A9BE82CA8C49B6A4B7EA47AAA7AF07"/>
    <w:rsid w:val="002B1D7B"/>
  </w:style>
  <w:style w:type="paragraph" w:customStyle="1" w:styleId="69FDA253D56444CCBA2EA4C49D45342A">
    <w:name w:val="69FDA253D56444CCBA2EA4C49D45342A"/>
    <w:rsid w:val="002B1D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7509CF0FAC41B1B67BA2F1EF99DA85">
    <w:name w:val="487509CF0FAC41B1B67BA2F1EF99DA85"/>
  </w:style>
  <w:style w:type="paragraph" w:customStyle="1" w:styleId="58FAB2F063F3459A85849CF8155DE1D9">
    <w:name w:val="58FAB2F063F3459A85849CF8155DE1D9"/>
  </w:style>
  <w:style w:type="paragraph" w:customStyle="1" w:styleId="56B82012CB654F8C92A2798988EEB720">
    <w:name w:val="56B82012CB654F8C92A2798988EEB720"/>
  </w:style>
  <w:style w:type="paragraph" w:customStyle="1" w:styleId="12D79F3C0C484095A7AC66116ED2FE8C">
    <w:name w:val="12D79F3C0C484095A7AC66116ED2FE8C"/>
  </w:style>
  <w:style w:type="paragraph" w:customStyle="1" w:styleId="C6DEFB58286E40749F3BBF187FB29E1B">
    <w:name w:val="C6DEFB58286E40749F3BBF187FB29E1B"/>
  </w:style>
  <w:style w:type="paragraph" w:customStyle="1" w:styleId="1A909022E32E453C8F9AD9C9FC1F429C">
    <w:name w:val="1A909022E32E453C8F9AD9C9FC1F429C"/>
  </w:style>
  <w:style w:type="paragraph" w:customStyle="1" w:styleId="D2D22293E5244C27B88C39ECFAF9253C">
    <w:name w:val="D2D22293E5244C27B88C39ECFAF9253C"/>
  </w:style>
  <w:style w:type="paragraph" w:customStyle="1" w:styleId="408040EC175D447C83260FDECE70DE93">
    <w:name w:val="408040EC175D447C83260FDECE70DE93"/>
  </w:style>
  <w:style w:type="paragraph" w:customStyle="1" w:styleId="870C788F1FC64687BD5224E118882C10">
    <w:name w:val="870C788F1FC64687BD5224E118882C10"/>
  </w:style>
  <w:style w:type="paragraph" w:customStyle="1" w:styleId="805D9B58D58F4BC993438E27ECCC4CED">
    <w:name w:val="805D9B58D58F4BC993438E27ECCC4CED"/>
  </w:style>
  <w:style w:type="paragraph" w:customStyle="1" w:styleId="04B1B1CD7B774D24B8F9FCA80F0AB086">
    <w:name w:val="04B1B1CD7B774D24B8F9FCA80F0AB086"/>
  </w:style>
  <w:style w:type="paragraph" w:customStyle="1" w:styleId="8272A21C8B68495BAE3B5E59DD1DCF2F">
    <w:name w:val="8272A21C8B68495BAE3B5E59DD1DCF2F"/>
  </w:style>
  <w:style w:type="paragraph" w:customStyle="1" w:styleId="E62EB62E39E44214888C76CF9741D069">
    <w:name w:val="E62EB62E39E44214888C76CF9741D069"/>
  </w:style>
  <w:style w:type="paragraph" w:customStyle="1" w:styleId="3619B97ECDDA45C49A0CAD80AA6C335E">
    <w:name w:val="3619B97ECDDA45C49A0CAD80AA6C335E"/>
  </w:style>
  <w:style w:type="paragraph" w:customStyle="1" w:styleId="FB7A9EC7D5784393B4C3EAAB345D2D97">
    <w:name w:val="FB7A9EC7D5784393B4C3EAAB345D2D97"/>
  </w:style>
  <w:style w:type="paragraph" w:customStyle="1" w:styleId="C471B003E37B453CB826A5F30BC57898">
    <w:name w:val="C471B003E37B453CB826A5F30BC57898"/>
    <w:rsid w:val="002B1D7B"/>
  </w:style>
  <w:style w:type="paragraph" w:customStyle="1" w:styleId="083E55D30D2949239293C97343516236">
    <w:name w:val="083E55D30D2949239293C97343516236"/>
    <w:rsid w:val="002B1D7B"/>
  </w:style>
  <w:style w:type="paragraph" w:customStyle="1" w:styleId="A44B2C27EC3E4B0C97A81E237BF707E5">
    <w:name w:val="A44B2C27EC3E4B0C97A81E237BF707E5"/>
    <w:rsid w:val="002B1D7B"/>
  </w:style>
  <w:style w:type="paragraph" w:customStyle="1" w:styleId="94F8356BE607476484C4328DF0851A78">
    <w:name w:val="94F8356BE607476484C4328DF0851A78"/>
    <w:rsid w:val="002B1D7B"/>
  </w:style>
  <w:style w:type="paragraph" w:customStyle="1" w:styleId="F698EAA85BC64872A886C572EEAA5113">
    <w:name w:val="F698EAA85BC64872A886C572EEAA5113"/>
    <w:rsid w:val="002B1D7B"/>
  </w:style>
  <w:style w:type="paragraph" w:customStyle="1" w:styleId="2B1EEFFE966C4737A9CF139BC5C9F71C">
    <w:name w:val="2B1EEFFE966C4737A9CF139BC5C9F71C"/>
    <w:rsid w:val="002B1D7B"/>
  </w:style>
  <w:style w:type="paragraph" w:customStyle="1" w:styleId="E2A9BE82CA8C49B6A4B7EA47AAA7AF07">
    <w:name w:val="E2A9BE82CA8C49B6A4B7EA47AAA7AF07"/>
    <w:rsid w:val="002B1D7B"/>
  </w:style>
  <w:style w:type="paragraph" w:customStyle="1" w:styleId="69FDA253D56444CCBA2EA4C49D45342A">
    <w:name w:val="69FDA253D56444CCBA2EA4C49D45342A"/>
    <w:rsid w:val="002B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Troy</cp:lastModifiedBy>
  <cp:revision>1</cp:revision>
  <dcterms:created xsi:type="dcterms:W3CDTF">2024-04-24T20:28:00Z</dcterms:created>
  <dcterms:modified xsi:type="dcterms:W3CDTF">2024-04-24T20:34:00Z</dcterms:modified>
</cp:coreProperties>
</file>